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aps/>
          <w:color w:val="595959" w:themeColor="text1" w:themeTint="A6"/>
          <w:sz w:val="24"/>
        </w:rPr>
        <w:id w:val="-1290352585"/>
        <w:docPartObj>
          <w:docPartGallery w:val="Cover Pages"/>
          <w:docPartUnique/>
        </w:docPartObj>
      </w:sdtPr>
      <w:sdtEndPr>
        <w:rPr>
          <w:rFonts w:asciiTheme="minorHAnsi" w:eastAsiaTheme="minorHAnsi" w:hAnsiTheme="minorHAnsi" w:cstheme="minorBidi"/>
          <w:caps w:val="0"/>
          <w:kern w:val="0"/>
          <w:sz w:val="20"/>
        </w:rPr>
      </w:sdtEndPr>
      <w:sdtContent>
        <w:sdt>
          <w:sdtPr>
            <w:alias w:val="Title"/>
            <w:tag w:val=""/>
            <w:id w:val="-1226912764"/>
            <w:dataBinding w:prefixMappings="xmlns:ns0='http://purl.org/dc/elements/1.1/' xmlns:ns1='http://schemas.openxmlformats.org/package/2006/metadata/core-properties' " w:xpath="/ns1:coreProperties[1]/ns0:title[1]" w:storeItemID="{6C3C8BC8-F283-45AE-878A-BAB7291924A1}"/>
            <w:text/>
          </w:sdtPr>
          <w:sdtContent>
            <w:p w:rsidR="00DE3986" w:rsidRDefault="00DE3986" w:rsidP="00DE3986">
              <w:pPr>
                <w:pStyle w:val="Title"/>
              </w:pPr>
              <w:r>
                <w:t>Artificial Neural Network</w:t>
              </w:r>
            </w:p>
          </w:sdtContent>
        </w:sdt>
        <w:p w:rsidR="00AA30AD" w:rsidRPr="00DE3986" w:rsidRDefault="00CC151C" w:rsidP="00DE3986">
          <w:pPr>
            <w:pStyle w:val="Subtitle"/>
          </w:pPr>
          <w:r>
            <w:rPr>
              <w:noProof/>
              <w:lang w:eastAsia="en-US"/>
            </w:rPr>
            <mc:AlternateContent>
              <mc:Choice Requires="wps">
                <w:drawing>
                  <wp:anchor distT="0" distB="0" distL="114300" distR="114300" simplePos="0" relativeHeight="251659776" behindDoc="0" locked="0" layoutInCell="1" allowOverlap="0" wp14:anchorId="37D074B6" wp14:editId="531A3126">
                    <wp:simplePos x="0" y="0"/>
                    <wp:positionH relativeFrom="margin">
                      <wp:posOffset>-19050</wp:posOffset>
                    </wp:positionH>
                    <wp:positionV relativeFrom="margin">
                      <wp:posOffset>1195070</wp:posOffset>
                    </wp:positionV>
                    <wp:extent cx="3943350" cy="264795"/>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4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3986" w:rsidRDefault="00DE3986" w:rsidP="00DE3986">
                                <w:pPr>
                                  <w:pStyle w:val="ContactInfo"/>
                                </w:pPr>
                                <w:proofErr w:type="spellStart"/>
                                <w:r>
                                  <w:t>Vukan</w:t>
                                </w:r>
                                <w:proofErr w:type="spellEnd"/>
                                <w:r>
                                  <w:t xml:space="preserve"> </w:t>
                                </w:r>
                                <w:proofErr w:type="spellStart"/>
                                <w:r>
                                  <w:t>Turkulov</w:t>
                                </w:r>
                                <w:proofErr w:type="spellEnd"/>
                                <w:r>
                                  <w:t xml:space="preserve"> | </w:t>
                                </w:r>
                                <w:sdt>
                                  <w:sdtPr>
                                    <w:alias w:val="Name"/>
                                    <w:tag w:val=""/>
                                    <w:id w:val="-203867708"/>
                                    <w:placeholder>
                                      <w:docPart w:val="934C8E7B244A4E03B4B1E290496366EC"/>
                                    </w:placeholder>
                                    <w:dataBinding w:prefixMappings="xmlns:ns0='http://purl.org/dc/elements/1.1/' xmlns:ns1='http://schemas.openxmlformats.org/package/2006/metadata/core-properties' " w:xpath="/ns1:coreProperties[1]/ns0:creator[1]" w:storeItemID="{6C3C8BC8-F283-45AE-878A-BAB7291924A1}"/>
                                    <w:text/>
                                  </w:sdtPr>
                                  <w:sdtContent>
                                    <w:r>
                                      <w:t>Mihaela Stoycheva</w:t>
                                    </w:r>
                                  </w:sdtContent>
                                </w:sdt>
                                <w:r>
                                  <w:t xml:space="preserve"> | </w:t>
                                </w:r>
                                <w:sdt>
                                  <w:sdtPr>
                                    <w:alias w:val="Course Title"/>
                                    <w:tag w:val=""/>
                                    <w:id w:val="2026210049"/>
                                    <w:placeholder>
                                      <w:docPart w:val="3C088C891C344EC7A9AFE6541B679ED9"/>
                                    </w:placeholder>
                                    <w:dataBinding w:prefixMappings="xmlns:ns0='http://purl.org/dc/elements/1.1/' xmlns:ns1='http://schemas.openxmlformats.org/package/2006/metadata/core-properties' " w:xpath="/ns1:coreProperties[1]/ns1:keywords[1]" w:storeItemID="{6C3C8BC8-F283-45AE-878A-BAB7291924A1}"/>
                                    <w:text/>
                                  </w:sdtPr>
                                  <w:sdtContent>
                                    <w:r>
                                      <w:t>Learning Systems</w:t>
                                    </w:r>
                                  </w:sdtContent>
                                </w:sdt>
                                <w:r>
                                  <w:t> | </w:t>
                                </w:r>
                                <w:sdt>
                                  <w:sdtPr>
                                    <w:alias w:val="Date"/>
                                    <w:tag w:val=""/>
                                    <w:id w:val="678929853"/>
                                    <w:placeholder>
                                      <w:docPart w:val="A0AEDEDAD9BE4E658039EBC7999365DB"/>
                                    </w:placeholder>
                                    <w:dataBinding w:prefixMappings="xmlns:ns0='http://schemas.microsoft.com/office/2006/coverPageProps' " w:xpath="/ns0:CoverPageProperties[1]/ns0:PublishDate[1]" w:storeItemID="{55AF091B-3C7A-41E3-B477-F2FDAA23CFDA}"/>
                                    <w:date w:fullDate="2016-03-01T00:00:00Z">
                                      <w:dateFormat w:val="MMMM d, yyyy"/>
                                      <w:lid w:val="en-US"/>
                                      <w:storeMappedDataAs w:val="dateTime"/>
                                      <w:calendar w:val="gregorian"/>
                                    </w:date>
                                  </w:sdtPr>
                                  <w:sdtContent>
                                    <w:r>
                                      <w:t>March 1, 2016</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37D074B6" id="_x0000_t202" coordsize="21600,21600" o:spt="202" path="m,l,21600r21600,l21600,xe">
                    <v:stroke joinstyle="miter"/>
                    <v:path gradientshapeok="t" o:connecttype="rect"/>
                  </v:shapetype>
                  <v:shape id="Text Box 20" o:spid="_x0000_s1026" type="#_x0000_t202" style="position:absolute;left:0;text-align:left;margin-left:-1.5pt;margin-top:94.1pt;width:310.5pt;height:20.85pt;z-index:251659776;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" o:allowoverlap="f" filled="f" stroked="f" strokeweight=".5pt">
                    <v:textbox style="mso-fit-shape-to-text:t" inset="0,,0">
                      <w:txbxContent>
                        <w:p w:rsidR="00DE3986" w:rsidRDefault="00DE3986" w:rsidP="00DE3986">
                          <w:pPr>
                            <w:pStyle w:val="ContactInfo"/>
                          </w:pPr>
                          <w:proofErr w:type="spellStart"/>
                          <w:r>
                            <w:t>Vukan</w:t>
                          </w:r>
                          <w:proofErr w:type="spellEnd"/>
                          <w:r>
                            <w:t xml:space="preserve"> </w:t>
                          </w:r>
                          <w:proofErr w:type="spellStart"/>
                          <w:r>
                            <w:t>Turkulov</w:t>
                          </w:r>
                          <w:proofErr w:type="spellEnd"/>
                          <w:r>
                            <w:t xml:space="preserve"> | </w:t>
                          </w:r>
                          <w:sdt>
                            <w:sdtPr>
                              <w:alias w:val="Name"/>
                              <w:tag w:val=""/>
                              <w:id w:val="-203867708"/>
                              <w:placeholder>
                                <w:docPart w:val="934C8E7B244A4E03B4B1E290496366EC"/>
                              </w:placeholder>
                              <w:dataBinding w:prefixMappings="xmlns:ns0='http://purl.org/dc/elements/1.1/' xmlns:ns1='http://schemas.openxmlformats.org/package/2006/metadata/core-properties' " w:xpath="/ns1:coreProperties[1]/ns0:creator[1]" w:storeItemID="{6C3C8BC8-F283-45AE-878A-BAB7291924A1}"/>
                              <w:text/>
                            </w:sdtPr>
                            <w:sdtContent>
                              <w:r>
                                <w:t>Mihaela Stoycheva</w:t>
                              </w:r>
                            </w:sdtContent>
                          </w:sdt>
                          <w:r>
                            <w:t xml:space="preserve"> | </w:t>
                          </w:r>
                          <w:sdt>
                            <w:sdtPr>
                              <w:alias w:val="Course Title"/>
                              <w:tag w:val=""/>
                              <w:id w:val="2026210049"/>
                              <w:placeholder>
                                <w:docPart w:val="3C088C891C344EC7A9AFE6541B679ED9"/>
                              </w:placeholder>
                              <w:dataBinding w:prefixMappings="xmlns:ns0='http://purl.org/dc/elements/1.1/' xmlns:ns1='http://schemas.openxmlformats.org/package/2006/metadata/core-properties' " w:xpath="/ns1:coreProperties[1]/ns1:keywords[1]" w:storeItemID="{6C3C8BC8-F283-45AE-878A-BAB7291924A1}"/>
                              <w:text/>
                            </w:sdtPr>
                            <w:sdtContent>
                              <w:r>
                                <w:t>Learning Systems</w:t>
                              </w:r>
                            </w:sdtContent>
                          </w:sdt>
                          <w:r>
                            <w:t> | </w:t>
                          </w:r>
                          <w:sdt>
                            <w:sdtPr>
                              <w:alias w:val="Date"/>
                              <w:tag w:val=""/>
                              <w:id w:val="678929853"/>
                              <w:placeholder>
                                <w:docPart w:val="A0AEDEDAD9BE4E658039EBC7999365DB"/>
                              </w:placeholder>
                              <w:dataBinding w:prefixMappings="xmlns:ns0='http://schemas.microsoft.com/office/2006/coverPageProps' " w:xpath="/ns0:CoverPageProperties[1]/ns0:PublishDate[1]" w:storeItemID="{55AF091B-3C7A-41E3-B477-F2FDAA23CFDA}"/>
                              <w:date w:fullDate="2016-03-01T00:00:00Z">
                                <w:dateFormat w:val="MMMM d, yyyy"/>
                                <w:lid w:val="en-US"/>
                                <w:storeMappedDataAs w:val="dateTime"/>
                                <w:calendar w:val="gregorian"/>
                              </w:date>
                            </w:sdtPr>
                            <w:sdtContent>
                              <w:r>
                                <w:t>March 1, 2016</w:t>
                              </w:r>
                            </w:sdtContent>
                          </w:sdt>
                        </w:p>
                      </w:txbxContent>
                    </v:textbox>
                    <w10:wrap type="square" anchorx="margin" anchory="margin"/>
                  </v:shape>
                </w:pict>
              </mc:Fallback>
            </mc:AlternateContent>
          </w:r>
          <w:sdt>
            <w:sdtPr>
              <w:alias w:val="Subtitle"/>
              <w:tag w:val=""/>
              <w:id w:val="412826384"/>
              <w:dataBinding w:prefixMappings="xmlns:ns0='http://purl.org/dc/elements/1.1/' xmlns:ns1='http://schemas.openxmlformats.org/package/2006/metadata/core-properties' " w:xpath="/ns1:coreProperties[1]/ns0:subject[1]" w:storeItemID="{6C3C8BC8-F283-45AE-878A-BAB7291924A1}"/>
              <w:text/>
            </w:sdtPr>
            <w:sdtContent>
              <w:r w:rsidR="00DE3986">
                <w:t>Assignment 1</w:t>
              </w:r>
            </w:sdtContent>
          </w:sdt>
        </w:p>
        <w:p w:rsidR="00AA30AD" w:rsidRDefault="00AA30AD" w:rsidP="00AA30AD"/>
        <w:p w:rsidR="00AA4C93" w:rsidRDefault="00AA4C93" w:rsidP="00AA4C93">
          <w:pPr>
            <w:pStyle w:val="Heading2"/>
          </w:pPr>
          <w:r>
            <w:t>1. S</w:t>
          </w:r>
          <w:r>
            <w:t>truct</w:t>
          </w:r>
          <w:r>
            <w:t>ure of neural network selected</w:t>
          </w:r>
        </w:p>
        <w:p w:rsidR="00AA4C93" w:rsidRDefault="00FD6B29" w:rsidP="00FD6B29">
          <w:r>
            <w:t>The structure of the neural network is configurable by the user, but for the results presented below we used three-layer ANN with 3 inputs, 5 hidden units and 1 output.</w:t>
          </w:r>
        </w:p>
        <w:p w:rsidR="00AA4C93" w:rsidRDefault="00AA4C93" w:rsidP="00AA4C93">
          <w:pPr>
            <w:pStyle w:val="Heading2"/>
          </w:pPr>
          <w:r>
            <w:t>2. Learning algorithm used</w:t>
          </w:r>
        </w:p>
        <w:p w:rsidR="00DE3986" w:rsidRDefault="007A53AC" w:rsidP="00DE3986">
          <w:r>
            <w:t xml:space="preserve">The algorithm used for learning is backpropagation – basically it is iterative algorithm and on each iteration the inputs are forwarded though the network and the outputs are calculated. Then the error of each output is calculated and weights are modified. The first iteration uses random small weights. </w:t>
          </w:r>
        </w:p>
        <w:p w:rsidR="00AA4C93" w:rsidRDefault="00AA4C93" w:rsidP="00DE3986">
          <w:pPr>
            <w:pStyle w:val="Heading2"/>
          </w:pPr>
          <w:r>
            <w:t>3. E</w:t>
          </w:r>
          <w:r>
            <w:t xml:space="preserve">volving of performance </w:t>
          </w:r>
        </w:p>
        <w:p w:rsidR="00DE3986" w:rsidRDefault="00DE3986" w:rsidP="007A53A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3pt;height:257.45pt;mso-position-horizontal-relative:text;mso-position-vertical-relative:text" wrapcoords="-38 0 -38 21550 21600 21550 21600 0 -38 0">
                <v:imagedata r:id="rId10" o:title="ann"/>
              </v:shape>
            </w:pict>
          </w:r>
        </w:p>
        <w:p w:rsidR="007A53AC" w:rsidRPr="007A53AC" w:rsidRDefault="002D4153" w:rsidP="007A53AC">
          <w:r>
            <w:t xml:space="preserve">On the vertical axis is the error and on the horizontal axis there is the number of iterations that have passed. </w:t>
          </w:r>
        </w:p>
        <w:p w:rsidR="00AA4C93" w:rsidRDefault="00AA4C93" w:rsidP="00FD6B29">
          <w:pPr>
            <w:pStyle w:val="Heading2"/>
          </w:pPr>
          <w:r>
            <w:lastRenderedPageBreak/>
            <w:t>4. Performance on training data</w:t>
          </w:r>
        </w:p>
        <w:p w:rsidR="002D4153" w:rsidRPr="002D4153" w:rsidRDefault="002D4153" w:rsidP="002D4153">
          <w:r w:rsidRPr="002D4153">
            <w:t>Error on whole training data set: 0.00591729466547751</w:t>
          </w:r>
        </w:p>
        <w:p w:rsidR="002D4153" w:rsidRDefault="00AA4C93" w:rsidP="00FD6B29">
          <w:pPr>
            <w:pStyle w:val="Heading2"/>
          </w:pPr>
          <w:r>
            <w:t>5. P</w:t>
          </w:r>
          <w:r>
            <w:t>erformance on test data</w:t>
          </w:r>
        </w:p>
        <w:p w:rsidR="002163EE" w:rsidRDefault="002D4153" w:rsidP="002D4153">
          <w:r w:rsidRPr="002D4153">
            <w:t>Test data error is 0.004609162462734982</w:t>
          </w:r>
          <w:r w:rsidR="00EA54D4">
            <w:rPr>
              <w:noProof/>
              <w:lang w:eastAsia="en-US"/>
            </w:rPr>
            <mc:AlternateContent>
              <mc:Choice Requires="wps">
                <w:drawing>
                  <wp:anchor distT="0" distB="0" distL="114300" distR="114300" simplePos="0" relativeHeight="251657728" behindDoc="0" locked="0" layoutInCell="1" allowOverlap="0" wp14:anchorId="4DFCB8A3" wp14:editId="73441922">
                    <wp:simplePos x="0" y="0"/>
                    <wp:positionH relativeFrom="margin">
                      <wp:align>right</wp:align>
                    </wp:positionH>
                    <wp:positionV relativeFrom="margin">
                      <wp:posOffset>-803910</wp:posOffset>
                    </wp:positionV>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3EE" w:rsidRDefault="002163EE">
                                <w:pPr>
                                  <w:pStyle w:val="Subtitle"/>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4DFCB8A3" id="Text Box 21" o:spid="_x0000_s1027" type="#_x0000_t202" style="position:absolute;margin-left:259.3pt;margin-top:-63.3pt;width:310.5pt;height:104.4pt;z-index:251657728;visibility:visible;mso-wrap-style:square;mso-width-percent:950;mso-height-percent:0;mso-wrap-distance-left:9pt;mso-wrap-distance-top:0;mso-wrap-distance-right:9pt;mso-wrap-distance-bottom:0;mso-position-horizontal:right;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" o:allowoverlap="f" filled="f" stroked="f" strokeweight=".5pt">
                    <v:textbox style="mso-fit-shape-to-text:t" inset="0,0,0,0">
                      <w:txbxContent>
                        <w:p w:rsidR="002163EE" w:rsidRDefault="002163EE">
                          <w:pPr>
                            <w:pStyle w:val="Subtitle"/>
                          </w:pPr>
                        </w:p>
                      </w:txbxContent>
                    </v:textbox>
                    <w10:wrap type="square" anchorx="margin" anchory="margin"/>
                  </v:shape>
                </w:pict>
              </mc:Fallback>
            </mc:AlternateContent>
          </w:r>
        </w:p>
      </w:sdtContent>
    </w:sdt>
    <w:p w:rsidR="00873F96" w:rsidRPr="00873F96" w:rsidRDefault="00873F96" w:rsidP="00873F96">
      <w:bookmarkStart w:id="5" w:name="_GoBack"/>
      <w:bookmarkEnd w:id="4"/>
      <w:bookmarkEnd w:id="3"/>
      <w:bookmarkEnd w:id="2"/>
      <w:bookmarkEnd w:id="1"/>
      <w:bookmarkEnd w:id="0"/>
      <w:bookmarkEnd w:id="5"/>
    </w:p>
    <w:sectPr w:rsidR="00873F96" w:rsidRPr="00873F96">
      <w:footerReference w:type="default" r:id="rId1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42F9" w:rsidRDefault="00B642F9">
      <w:pPr>
        <w:spacing w:before="0" w:after="0" w:line="240" w:lineRule="auto"/>
      </w:pPr>
      <w:r>
        <w:separator/>
      </w:r>
    </w:p>
  </w:endnote>
  <w:endnote w:type="continuationSeparator" w:id="0">
    <w:p w:rsidR="00B642F9" w:rsidRDefault="00B642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20C" w:rsidRDefault="0050020C">
    <w:pPr>
      <w:pStyle w:val="Footer"/>
    </w:pPr>
  </w:p>
  <w:p w:rsidR="0050020C" w:rsidRDefault="0050020C" w:rsidP="005002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42F9" w:rsidRDefault="00B642F9">
      <w:pPr>
        <w:spacing w:before="0" w:after="0" w:line="240" w:lineRule="auto"/>
      </w:pPr>
      <w:r>
        <w:separator/>
      </w:r>
    </w:p>
  </w:footnote>
  <w:footnote w:type="continuationSeparator" w:id="0">
    <w:p w:rsidR="00B642F9" w:rsidRDefault="00B642F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1"/>
  </w:num>
  <w:num w:numId="2">
    <w:abstractNumId w:val="1"/>
  </w:num>
  <w:num w:numId="3">
    <w:abstractNumId w:val="0"/>
  </w:num>
  <w:num w:numId="4">
    <w:abstractNumId w:val="0"/>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7B7"/>
    <w:rsid w:val="00092F37"/>
    <w:rsid w:val="000A6645"/>
    <w:rsid w:val="000D5D86"/>
    <w:rsid w:val="000D6287"/>
    <w:rsid w:val="00136B16"/>
    <w:rsid w:val="001B693F"/>
    <w:rsid w:val="001E3C35"/>
    <w:rsid w:val="002074E5"/>
    <w:rsid w:val="002163EE"/>
    <w:rsid w:val="00236287"/>
    <w:rsid w:val="002B084B"/>
    <w:rsid w:val="002D4153"/>
    <w:rsid w:val="002E705D"/>
    <w:rsid w:val="003806E6"/>
    <w:rsid w:val="003D2BF4"/>
    <w:rsid w:val="00445B4B"/>
    <w:rsid w:val="004553BA"/>
    <w:rsid w:val="0050020C"/>
    <w:rsid w:val="00502AC0"/>
    <w:rsid w:val="005D59BD"/>
    <w:rsid w:val="00621AB5"/>
    <w:rsid w:val="006704D8"/>
    <w:rsid w:val="00694AAD"/>
    <w:rsid w:val="006D0EAA"/>
    <w:rsid w:val="007707B7"/>
    <w:rsid w:val="007841BB"/>
    <w:rsid w:val="007A53AC"/>
    <w:rsid w:val="00824C6D"/>
    <w:rsid w:val="0087087E"/>
    <w:rsid w:val="00873F96"/>
    <w:rsid w:val="00877A9B"/>
    <w:rsid w:val="00896092"/>
    <w:rsid w:val="008A22A1"/>
    <w:rsid w:val="008C2A0B"/>
    <w:rsid w:val="008E74A5"/>
    <w:rsid w:val="008F3944"/>
    <w:rsid w:val="00962A52"/>
    <w:rsid w:val="00973E6B"/>
    <w:rsid w:val="00A972CD"/>
    <w:rsid w:val="00AA30AD"/>
    <w:rsid w:val="00AA4C93"/>
    <w:rsid w:val="00AB1F0A"/>
    <w:rsid w:val="00AC0A34"/>
    <w:rsid w:val="00AC49BE"/>
    <w:rsid w:val="00AC58C8"/>
    <w:rsid w:val="00AF4C54"/>
    <w:rsid w:val="00B642F9"/>
    <w:rsid w:val="00B72373"/>
    <w:rsid w:val="00CA3662"/>
    <w:rsid w:val="00CB2A1D"/>
    <w:rsid w:val="00CC151C"/>
    <w:rsid w:val="00D53C6B"/>
    <w:rsid w:val="00D948B9"/>
    <w:rsid w:val="00D96E8D"/>
    <w:rsid w:val="00DE3986"/>
    <w:rsid w:val="00DF5ACA"/>
    <w:rsid w:val="00EA54D4"/>
    <w:rsid w:val="00EE1764"/>
    <w:rsid w:val="00EF3E2B"/>
    <w:rsid w:val="00F00072"/>
    <w:rsid w:val="00FD6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03400B7A-1297-44BD-B1A6-C577B34CD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93237753">
      <w:bodyDiv w:val="1"/>
      <w:marLeft w:val="0"/>
      <w:marRight w:val="0"/>
      <w:marTop w:val="0"/>
      <w:marBottom w:val="0"/>
      <w:divBdr>
        <w:top w:val="none" w:sz="0" w:space="0" w:color="auto"/>
        <w:left w:val="none" w:sz="0" w:space="0" w:color="auto"/>
        <w:bottom w:val="none" w:sz="0" w:space="0" w:color="auto"/>
        <w:right w:val="none" w:sz="0" w:space="0" w:color="auto"/>
      </w:divBdr>
    </w:div>
    <w:div w:id="194441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haela%20Stoycheva\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34C8E7B244A4E03B4B1E290496366EC"/>
        <w:category>
          <w:name w:val="General"/>
          <w:gallery w:val="placeholder"/>
        </w:category>
        <w:types>
          <w:type w:val="bbPlcHdr"/>
        </w:types>
        <w:behaviors>
          <w:behavior w:val="content"/>
        </w:behaviors>
        <w:guid w:val="{C71B8CBD-A76F-4A6C-931F-D3E514F3AD6D}"/>
      </w:docPartPr>
      <w:docPartBody>
        <w:p w:rsidR="00000000" w:rsidRDefault="00D776CD" w:rsidP="00D776CD">
          <w:pPr>
            <w:pStyle w:val="934C8E7B244A4E03B4B1E290496366EC"/>
          </w:pPr>
          <w:r>
            <w:t>[Name]</w:t>
          </w:r>
        </w:p>
      </w:docPartBody>
    </w:docPart>
    <w:docPart>
      <w:docPartPr>
        <w:name w:val="3C088C891C344EC7A9AFE6541B679ED9"/>
        <w:category>
          <w:name w:val="General"/>
          <w:gallery w:val="placeholder"/>
        </w:category>
        <w:types>
          <w:type w:val="bbPlcHdr"/>
        </w:types>
        <w:behaviors>
          <w:behavior w:val="content"/>
        </w:behaviors>
        <w:guid w:val="{05448775-DAB3-46D8-AF27-2612447458DC}"/>
      </w:docPartPr>
      <w:docPartBody>
        <w:p w:rsidR="00000000" w:rsidRDefault="00D776CD" w:rsidP="00D776CD">
          <w:pPr>
            <w:pStyle w:val="3C088C891C344EC7A9AFE6541B679ED9"/>
          </w:pPr>
          <w:r>
            <w:t>[Course Title]</w:t>
          </w:r>
        </w:p>
      </w:docPartBody>
    </w:docPart>
    <w:docPart>
      <w:docPartPr>
        <w:name w:val="A0AEDEDAD9BE4E658039EBC7999365DB"/>
        <w:category>
          <w:name w:val="General"/>
          <w:gallery w:val="placeholder"/>
        </w:category>
        <w:types>
          <w:type w:val="bbPlcHdr"/>
        </w:types>
        <w:behaviors>
          <w:behavior w:val="content"/>
        </w:behaviors>
        <w:guid w:val="{D4F272D6-B5C5-4743-BA8C-FFD587D94A2D}"/>
      </w:docPartPr>
      <w:docPartBody>
        <w:p w:rsidR="00000000" w:rsidRDefault="00D776CD" w:rsidP="00D776CD">
          <w:pPr>
            <w:pStyle w:val="A0AEDEDAD9BE4E658039EBC7999365DB"/>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8B1"/>
    <w:rsid w:val="00070082"/>
    <w:rsid w:val="008F5A08"/>
    <w:rsid w:val="00AA2F89"/>
    <w:rsid w:val="00AE5495"/>
    <w:rsid w:val="00B05FF2"/>
    <w:rsid w:val="00B708B1"/>
    <w:rsid w:val="00CA72F5"/>
    <w:rsid w:val="00CD751B"/>
    <w:rsid w:val="00D77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rPr>
  </w:style>
  <w:style w:type="paragraph" w:customStyle="1" w:styleId="CA76434F295A419BA0152BA642BF7222">
    <w:name w:val="CA76434F295A419BA0152BA642BF7222"/>
  </w:style>
  <w:style w:type="paragraph" w:customStyle="1" w:styleId="97D5501518264AE48EBB3783810A4DDF">
    <w:name w:val="97D5501518264AE48EBB3783810A4DDF"/>
  </w:style>
  <w:style w:type="paragraph" w:customStyle="1" w:styleId="617633E096D040B79FE0F3A99B0E818C">
    <w:name w:val="617633E096D040B79FE0F3A99B0E818C"/>
  </w:style>
  <w:style w:type="paragraph" w:customStyle="1" w:styleId="0D3EAC62C28545ADBCDBAA847926C7B9">
    <w:name w:val="0D3EAC62C28545ADBCDBAA847926C7B9"/>
  </w:style>
  <w:style w:type="character" w:styleId="PlaceholderText">
    <w:name w:val="Placeholder Text"/>
    <w:basedOn w:val="DefaultParagraphFont"/>
    <w:uiPriority w:val="99"/>
    <w:semiHidden/>
    <w:rsid w:val="00B05FF2"/>
    <w:rPr>
      <w:color w:val="808080"/>
    </w:rPr>
  </w:style>
  <w:style w:type="paragraph" w:customStyle="1" w:styleId="C0B1693F46664BF2ACDD5B4035259251">
    <w:name w:val="C0B1693F46664BF2ACDD5B4035259251"/>
    <w:rsid w:val="00D776CD"/>
  </w:style>
  <w:style w:type="paragraph" w:customStyle="1" w:styleId="94BC1E75AFE84640A9E28F232329BB6C">
    <w:name w:val="94BC1E75AFE84640A9E28F232329BB6C"/>
    <w:rsid w:val="00D776CD"/>
  </w:style>
  <w:style w:type="paragraph" w:customStyle="1" w:styleId="11B63A8D4710448B8FF8681935615805">
    <w:name w:val="11B63A8D4710448B8FF8681935615805"/>
    <w:rsid w:val="00D776CD"/>
  </w:style>
  <w:style w:type="paragraph" w:customStyle="1" w:styleId="934C8E7B244A4E03B4B1E290496366EC">
    <w:name w:val="934C8E7B244A4E03B4B1E290496366EC"/>
    <w:rsid w:val="00D776CD"/>
  </w:style>
  <w:style w:type="paragraph" w:customStyle="1" w:styleId="3C088C891C344EC7A9AFE6541B679ED9">
    <w:name w:val="3C088C891C344EC7A9AFE6541B679ED9"/>
    <w:rsid w:val="00D776CD"/>
  </w:style>
  <w:style w:type="paragraph" w:customStyle="1" w:styleId="A0AEDEDAD9BE4E658039EBC7999365DB">
    <w:name w:val="A0AEDEDAD9BE4E658039EBC7999365DB"/>
    <w:rsid w:val="00D776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2016-03-01T00:00:00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901343BD-E16A-434E-9D9D-263E88721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284</TotalTime>
  <Pages>2</Pages>
  <Words>132</Words>
  <Characters>756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Artificial Neural Network</vt:lpstr>
    </vt:vector>
  </TitlesOfParts>
  <Company/>
  <LinksUpToDate>false</LinksUpToDate>
  <CharactersWithSpaces>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Neural Network</dc:title>
  <dc:subject>Assignment 1</dc:subject>
  <dc:creator>Mihaela Stoycheva</dc:creator>
  <cp:keywords>Learning Systems</cp:keywords>
  <cp:lastModifiedBy>Mihaela Stoycheva</cp:lastModifiedBy>
  <cp:revision>80</cp:revision>
  <cp:lastPrinted>2016-03-01T10:58:00Z</cp:lastPrinted>
  <dcterms:created xsi:type="dcterms:W3CDTF">2016-02-22T15:25:00Z</dcterms:created>
  <dcterms:modified xsi:type="dcterms:W3CDTF">2016-03-01T10:59:00Z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