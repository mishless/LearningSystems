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EA54D4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415447E" wp14:editId="2EF15E75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577215</wp:posOffset>
                    </wp:positionV>
                    <wp:extent cx="3943350" cy="264795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7707B7" w:rsidP="00D948B9">
                                <w:pPr>
                                  <w:pStyle w:val="ContactInfo"/>
                                </w:pPr>
                                <w:r>
                                  <w:t xml:space="preserve">Vukan Turkulov | </w:t>
                                </w:r>
                                <w:sdt>
                                  <w:sdtPr>
                                    <w:alias w:val="Name"/>
                                    <w:tag w:val=""/>
                                    <w:id w:val="-203867708"/>
                                    <w:placeholder>
                                      <w:docPart w:val="97D5501518264AE48EBB3783810A4DD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Mihaela Stoycheva</w:t>
                                    </w:r>
                                  </w:sdtContent>
                                </w:sdt>
                                <w:r>
                                  <w:t xml:space="preserve"> | 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2026210049"/>
                                    <w:placeholder>
                                      <w:docPart w:val="617633E096D040B79FE0F3A99B0E818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Learning Systems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678929853"/>
                                    <w:placeholder>
                                      <w:docPart w:val="0D3EAC62C28545ADBCDBAA847926C7B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2-22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February 22,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1544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45.45pt;width:310.5pt;height:20.85pt;z-index:251660288;visibility:visible;mso-wrap-style:square;mso-width-percent:9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2163EE" w:rsidRDefault="007707B7" w:rsidP="00D948B9">
                          <w:pPr>
                            <w:pStyle w:val="ContactInfo"/>
                          </w:pPr>
                          <w:proofErr w:type="spellStart"/>
                          <w:r>
                            <w:t>Vukan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Turkulov</w:t>
                          </w:r>
                          <w:proofErr w:type="spellEnd"/>
                          <w:r>
                            <w:t xml:space="preserve"> | </w:t>
                          </w:r>
                          <w:sdt>
                            <w:sdtPr>
                              <w:alias w:val="Name"/>
                              <w:tag w:val=""/>
                              <w:id w:val="-203867708"/>
                              <w:placeholder>
                                <w:docPart w:val="97D5501518264AE48EBB3783810A4DD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Mihaela Stoycheva</w:t>
                              </w:r>
                            </w:sdtContent>
                          </w:sdt>
                          <w:r>
                            <w:t xml:space="preserve"> | </w:t>
                          </w:r>
                          <w:sdt>
                            <w:sdtPr>
                              <w:alias w:val="Course Title"/>
                              <w:tag w:val=""/>
                              <w:id w:val="2026210049"/>
                              <w:placeholder>
                                <w:docPart w:val="617633E096D040B79FE0F3A99B0E818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Learning Systems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678929853"/>
                              <w:placeholder>
                                <w:docPart w:val="0D3EAC62C28545ADBCDBAA847926C7B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2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February 22,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7CC16952" wp14:editId="22F25F2F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-803910</wp:posOffset>
                    </wp:positionV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22691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7707B7">
                                    <w:pPr>
                                      <w:pStyle w:val="Title"/>
                                    </w:pPr>
                                    <w:r>
                                      <w:t>Fuzzy Classifier</w:t>
                                    </w:r>
                                  </w:p>
                                </w:sdtContent>
                              </w:sdt>
                              <w:p w:rsidR="002163EE" w:rsidRDefault="00F55390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4128263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7B7">
                                      <w:t>Assignment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C16952" id="Text Box 21" o:spid="_x0000_s1027" type="#_x0000_t202" style="position:absolute;margin-left:259.3pt;margin-top:-63.3pt;width:310.5pt;height:104.4pt;z-index:251661312;visibility:visible;mso-wrap-style:square;mso-width-percent:95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22691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163EE" w:rsidRDefault="007707B7">
                              <w:pPr>
                                <w:pStyle w:val="Title"/>
                              </w:pPr>
                              <w:r>
                                <w:t>Fuzzy Classifier</w:t>
                              </w:r>
                            </w:p>
                          </w:sdtContent>
                        </w:sdt>
                        <w:p w:rsidR="002163EE" w:rsidRDefault="00136B16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4128263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07B7">
                                <w:t>Assignment 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D948B9" w:rsidRPr="00EA54D4" w:rsidRDefault="00D948B9" w:rsidP="00EA54D4">
          <w:pPr>
            <w:pStyle w:val="Heading2"/>
          </w:pPr>
          <w:r w:rsidRPr="00EA54D4">
            <w:t xml:space="preserve">1. What is the AND operator in your implementation? </w:t>
          </w:r>
        </w:p>
        <w:p w:rsidR="00D948B9" w:rsidRDefault="00D948B9" w:rsidP="0035654B">
          <w:pPr>
            <w:jc w:val="both"/>
          </w:pPr>
          <w:r>
            <w:t xml:space="preserve">In our solution we allow the user to specify which operator should be used in calculations when intersection between fuzzy sets occurs. The possible values are two – min or prod. The “min” option means that the built-in function for minimum will be used and </w:t>
          </w:r>
          <w:bookmarkStart w:id="5" w:name="_GoBack"/>
          <w:bookmarkEnd w:id="5"/>
          <w:r>
            <w:t>the “p</w:t>
          </w:r>
          <w:r w:rsidR="00EE1764">
            <w:t>r</w:t>
          </w:r>
          <w:r>
            <w:t>od” option means that “product” implementation will be used – which is in fact multiplication.</w:t>
          </w:r>
        </w:p>
        <w:p w:rsidR="00D948B9" w:rsidRDefault="00D948B9" w:rsidP="00EA54D4">
          <w:pPr>
            <w:pStyle w:val="Heading2"/>
          </w:pPr>
          <w:r>
            <w:t>2. What is the OR operator in your implementation?</w:t>
          </w:r>
          <w:r w:rsidRPr="004553BA">
            <w:t xml:space="preserve"> </w:t>
          </w:r>
        </w:p>
        <w:p w:rsidR="00D948B9" w:rsidRDefault="00D948B9" w:rsidP="0035654B">
          <w:pPr>
            <w:jc w:val="both"/>
          </w:pPr>
          <w:r>
            <w:t>In our solution we allow the user to specify which operator should be used in calculations when union between fuzzy sets occurs. The possible values are two – max or probor. The “max” option means that the built-in function for maximum will be used and the “probor” option means that “probability or” implementation will be used.</w:t>
          </w:r>
        </w:p>
        <w:p w:rsidR="00D948B9" w:rsidRPr="005D59BD" w:rsidRDefault="00D948B9" w:rsidP="00EA54D4">
          <w:pPr>
            <w:pStyle w:val="Heading2"/>
            <w:rPr>
              <w:sz w:val="30"/>
            </w:rPr>
          </w:pPr>
          <w:r>
            <w:t xml:space="preserve">3. What is the data flow from inputs to decision given the normalized attribute values as (0.3, 0.8, 0.2, 0.7)? </w:t>
          </w:r>
        </w:p>
        <w:tbl>
          <w:tblPr>
            <w:tblStyle w:val="ReportTable"/>
            <w:tblW w:w="9280" w:type="dxa"/>
            <w:tblInd w:w="-10" w:type="dxa"/>
            <w:tblLook w:val="04A0" w:firstRow="1" w:lastRow="0" w:firstColumn="1" w:lastColumn="0" w:noHBand="0" w:noVBand="1"/>
          </w:tblPr>
          <w:tblGrid>
            <w:gridCol w:w="2160"/>
            <w:gridCol w:w="2160"/>
            <w:gridCol w:w="2440"/>
            <w:gridCol w:w="2520"/>
          </w:tblGrid>
          <w:tr w:rsidR="00D948B9" w:rsidTr="005F541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</w:tcPr>
              <w:p w:rsidR="00D948B9" w:rsidRDefault="00D948B9" w:rsidP="005F5414">
                <w:pPr>
                  <w:rPr>
                    <w:sz w:val="28"/>
                    <w:szCs w:val="28"/>
                  </w:rPr>
                </w:pPr>
              </w:p>
            </w:tc>
            <w:tc>
              <w:tcPr>
                <w:tcW w:w="2160" w:type="dxa"/>
              </w:tcPr>
              <w:p w:rsidR="00D948B9" w:rsidRDefault="00D948B9" w:rsidP="005F541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</w:p>
            </w:tc>
            <w:tc>
              <w:tcPr>
                <w:tcW w:w="2440" w:type="dxa"/>
              </w:tcPr>
              <w:p w:rsidR="00D948B9" w:rsidRDefault="00D948B9" w:rsidP="005F541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</w:p>
            </w:tc>
            <w:tc>
              <w:tcPr>
                <w:tcW w:w="2520" w:type="dxa"/>
              </w:tcPr>
              <w:p w:rsidR="00D948B9" w:rsidRDefault="00D948B9" w:rsidP="005F541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</w:p>
            </w:tc>
          </w:tr>
          <w:tr w:rsidR="00D948B9" w:rsidRPr="005D59BD" w:rsidTr="005F541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</w:tcPr>
              <w:p w:rsidR="00D948B9" w:rsidRPr="005D59BD" w:rsidRDefault="00F55390" w:rsidP="005F5414">
                <w:pPr>
                  <w:rPr>
                    <w:rFonts w:eastAsiaTheme="minorEastAsia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short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=0.5</m:t>
                    </m:r>
                  </m:oMath>
                </m:oMathPara>
              </w:p>
            </w:tc>
            <w:tc>
              <w:tcPr>
                <w:tcW w:w="2160" w:type="dxa"/>
              </w:tcPr>
              <w:p w:rsidR="00D948B9" w:rsidRPr="005D59BD" w:rsidRDefault="00F55390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EastAsia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short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0.8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oMath>
                </m:oMathPara>
              </w:p>
            </w:tc>
            <w:tc>
              <w:tcPr>
                <w:tcW w:w="2440" w:type="dxa"/>
              </w:tcPr>
              <w:p w:rsidR="00D948B9" w:rsidRPr="005D59BD" w:rsidRDefault="00F55390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EastAsia"/>
                    <w:sz w:val="24"/>
                    <w:szCs w:val="24"/>
                  </w:rPr>
                </w:pPr>
                <m:oMath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short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oMath>
                <w:r w:rsidR="00D948B9">
                  <w:rPr>
                    <w:rFonts w:eastAsiaTheme="minorEastAsia"/>
                    <w:sz w:val="24"/>
                    <w:szCs w:val="24"/>
                  </w:rPr>
                  <w:t>.67</w:t>
                </w:r>
              </w:p>
            </w:tc>
            <w:tc>
              <w:tcPr>
                <w:tcW w:w="2520" w:type="dxa"/>
              </w:tcPr>
              <w:p w:rsidR="00D948B9" w:rsidRPr="005D59BD" w:rsidRDefault="00F55390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EastAsia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short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0.7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oMath>
                </m:oMathPara>
              </w:p>
            </w:tc>
          </w:tr>
          <w:tr w:rsidR="00D948B9" w:rsidRPr="005D59BD" w:rsidTr="005F541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</w:tcPr>
              <w:p w:rsidR="00D948B9" w:rsidRPr="005D59BD" w:rsidRDefault="00F55390" w:rsidP="005F5414">
                <w:pPr>
                  <w:rPr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middle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=0.5</m:t>
                    </m:r>
                  </m:oMath>
                </m:oMathPara>
              </w:p>
            </w:tc>
            <w:tc>
              <w:tcPr>
                <w:tcW w:w="2160" w:type="dxa"/>
              </w:tcPr>
              <w:p w:rsidR="00D948B9" w:rsidRPr="005D59BD" w:rsidRDefault="00F55390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middle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0.8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=0.5</m:t>
                    </m:r>
                  </m:oMath>
                </m:oMathPara>
              </w:p>
            </w:tc>
            <w:tc>
              <w:tcPr>
                <w:tcW w:w="2440" w:type="dxa"/>
              </w:tcPr>
              <w:p w:rsidR="00D948B9" w:rsidRPr="005D59BD" w:rsidRDefault="00F55390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middle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=0.33</m:t>
                    </m:r>
                  </m:oMath>
                </m:oMathPara>
              </w:p>
            </w:tc>
            <w:tc>
              <w:tcPr>
                <w:tcW w:w="2520" w:type="dxa"/>
              </w:tcPr>
              <w:p w:rsidR="00D948B9" w:rsidRPr="005D59BD" w:rsidRDefault="00F55390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middle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0.7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=0.75</m:t>
                    </m:r>
                  </m:oMath>
                </m:oMathPara>
              </w:p>
            </w:tc>
          </w:tr>
          <w:tr w:rsidR="00D948B9" w:rsidRPr="005D59BD" w:rsidTr="005F541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60" w:type="dxa"/>
              </w:tcPr>
              <w:p w:rsidR="00D948B9" w:rsidRPr="005D59BD" w:rsidRDefault="00F55390" w:rsidP="005F5414">
                <w:pPr>
                  <w:rPr>
                    <w:rFonts w:ascii="Constantia" w:eastAsia="Constantia" w:hAnsi="Constantia" w:cs="Times New Roman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long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oMath>
                </m:oMathPara>
              </w:p>
            </w:tc>
            <w:tc>
              <w:tcPr>
                <w:tcW w:w="2160" w:type="dxa"/>
              </w:tcPr>
              <w:p w:rsidR="00D948B9" w:rsidRPr="005D59BD" w:rsidRDefault="00F55390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eastAsia="Constantia" w:hAnsi="Constantia" w:cs="Times New Roman"/>
                    <w:sz w:val="24"/>
                    <w:szCs w:val="24"/>
                  </w:rPr>
                </w:pPr>
                <m:oMath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long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0.8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oMath>
                <w:r w:rsidR="00D948B9">
                  <w:rPr>
                    <w:rFonts w:ascii="Constantia" w:eastAsia="Constantia" w:hAnsi="Constantia" w:cs="Times New Roman"/>
                    <w:sz w:val="24"/>
                    <w:szCs w:val="24"/>
                  </w:rPr>
                  <w:t>.5</w:t>
                </w:r>
              </w:p>
            </w:tc>
            <w:tc>
              <w:tcPr>
                <w:tcW w:w="2440" w:type="dxa"/>
              </w:tcPr>
              <w:p w:rsidR="00D948B9" w:rsidRPr="005D59BD" w:rsidRDefault="00F55390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eastAsia="Constantia" w:hAnsi="Constantia" w:cs="Times New Roman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long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oMath>
                </m:oMathPara>
              </w:p>
            </w:tc>
            <w:tc>
              <w:tcPr>
                <w:tcW w:w="2520" w:type="dxa"/>
              </w:tcPr>
              <w:p w:rsidR="00D948B9" w:rsidRPr="005D59BD" w:rsidRDefault="00F55390" w:rsidP="005F54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eastAsia="Constantia" w:hAnsi="Constantia" w:cs="Times New Roman"/>
                    <w:sz w:val="24"/>
                    <w:szCs w:val="24"/>
                  </w:rPr>
                </w:pPr>
                <m:oMathPara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long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0.7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=0.25</m:t>
                    </m:r>
                  </m:oMath>
                </m:oMathPara>
              </w:p>
            </w:tc>
          </w:tr>
        </w:tbl>
        <w:p w:rsidR="00D948B9" w:rsidRDefault="00D948B9" w:rsidP="00D948B9"/>
        <w:p w:rsidR="00D948B9" w:rsidRDefault="00D948B9" w:rsidP="00D948B9">
          <w:r>
            <w:t>Rule #1: min(max(0.5, 0.5), max(0.5, 0.5), max(0.33, 0), 0.65) = min(0.5, 0.5, 0.33, 0.75) = 0.33</w:t>
          </w:r>
        </w:p>
        <w:p w:rsidR="00D948B9" w:rsidRDefault="00D948B9" w:rsidP="00D948B9">
          <w:r>
            <w:t>Rule #2: min(max(0.67, 0.33), 0) = 0</w:t>
          </w:r>
        </w:p>
        <w:p w:rsidR="00D948B9" w:rsidRDefault="00D948B9" w:rsidP="00D948B9">
          <w:r>
            <w:t>Rule #3: min(max(0, 0.5), 0, 0.25) = 0</w:t>
          </w:r>
        </w:p>
        <w:p w:rsidR="00D948B9" w:rsidRDefault="00D948B9" w:rsidP="00D948B9">
          <w:r>
            <w:t>Rule #4: min(0.5, max(0, 0.5), 0.67, 0.25) = 0.25</w:t>
          </w:r>
        </w:p>
        <w:p w:rsidR="00D948B9" w:rsidRPr="00D948B9" w:rsidRDefault="00D948B9" w:rsidP="00D948B9">
          <w:r>
            <w:t xml:space="preserve">The example is classified as </w:t>
          </w:r>
          <w:r w:rsidRPr="00D948B9">
            <w:rPr>
              <w:b/>
            </w:rPr>
            <w:t>iris setosa</w:t>
          </w:r>
          <w:r>
            <w:t>.</w:t>
          </w:r>
        </w:p>
        <w:p w:rsidR="002B084B" w:rsidRDefault="00D948B9" w:rsidP="002B084B">
          <w:pPr>
            <w:pStyle w:val="Heading2"/>
          </w:pPr>
          <w:r>
            <w:t>4. What is the accuracy of your implemented fuzzy classifier on the Iris data?</w:t>
          </w:r>
        </w:p>
        <w:p w:rsidR="002B084B" w:rsidRDefault="002B084B" w:rsidP="002B084B">
          <w:r>
            <w:t>~ 0.78% using min/max</w:t>
          </w:r>
        </w:p>
        <w:p w:rsidR="002B084B" w:rsidRDefault="002B084B" w:rsidP="002B084B">
          <w:r>
            <w:t>~ 0.69% using prod/probor</w:t>
          </w:r>
        </w:p>
        <w:p w:rsidR="002163EE" w:rsidRDefault="00F55390" w:rsidP="002B084B"/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sectPr w:rsidR="002163EE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390" w:rsidRDefault="00F55390">
      <w:pPr>
        <w:spacing w:before="0" w:after="0" w:line="240" w:lineRule="auto"/>
      </w:pPr>
      <w:r>
        <w:separator/>
      </w:r>
    </w:p>
  </w:endnote>
  <w:endnote w:type="continuationSeparator" w:id="0">
    <w:p w:rsidR="00F55390" w:rsidRDefault="00F553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F4C5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390" w:rsidRDefault="00F55390">
      <w:pPr>
        <w:spacing w:before="0" w:after="0" w:line="240" w:lineRule="auto"/>
      </w:pPr>
      <w:r>
        <w:separator/>
      </w:r>
    </w:p>
  </w:footnote>
  <w:footnote w:type="continuationSeparator" w:id="0">
    <w:p w:rsidR="00F55390" w:rsidRDefault="00F5539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B7"/>
    <w:rsid w:val="00092F37"/>
    <w:rsid w:val="00136B16"/>
    <w:rsid w:val="001B693F"/>
    <w:rsid w:val="002163EE"/>
    <w:rsid w:val="00236287"/>
    <w:rsid w:val="002B084B"/>
    <w:rsid w:val="0035654B"/>
    <w:rsid w:val="003806E6"/>
    <w:rsid w:val="00445B4B"/>
    <w:rsid w:val="004553BA"/>
    <w:rsid w:val="005D59BD"/>
    <w:rsid w:val="006704D8"/>
    <w:rsid w:val="006D0EAA"/>
    <w:rsid w:val="007707B7"/>
    <w:rsid w:val="00824C6D"/>
    <w:rsid w:val="00877A9B"/>
    <w:rsid w:val="008A22A1"/>
    <w:rsid w:val="00973E6B"/>
    <w:rsid w:val="00A972CD"/>
    <w:rsid w:val="00AB1F0A"/>
    <w:rsid w:val="00AC49BE"/>
    <w:rsid w:val="00AF4C54"/>
    <w:rsid w:val="00B72373"/>
    <w:rsid w:val="00CA3662"/>
    <w:rsid w:val="00D53C6B"/>
    <w:rsid w:val="00D948B9"/>
    <w:rsid w:val="00D96E8D"/>
    <w:rsid w:val="00EA54D4"/>
    <w:rsid w:val="00EE1764"/>
    <w:rsid w:val="00EF3E2B"/>
    <w:rsid w:val="00F5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00B7A-1297-44BD-B1A6-C577B34C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haela%20Stoychev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D5501518264AE48EBB3783810A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26972-6C06-468E-97AB-2C801B127E11}"/>
      </w:docPartPr>
      <w:docPartBody>
        <w:p w:rsidR="00AE5495" w:rsidRDefault="00AA2F89">
          <w:pPr>
            <w:pStyle w:val="97D5501518264AE48EBB3783810A4DDF"/>
          </w:pPr>
          <w:r>
            <w:t>[Name]</w:t>
          </w:r>
        </w:p>
      </w:docPartBody>
    </w:docPart>
    <w:docPart>
      <w:docPartPr>
        <w:name w:val="617633E096D040B79FE0F3A99B0E8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AFD3B-0E66-400D-8FD5-03EF257EF3DC}"/>
      </w:docPartPr>
      <w:docPartBody>
        <w:p w:rsidR="00AE5495" w:rsidRDefault="00AA2F89">
          <w:pPr>
            <w:pStyle w:val="617633E096D040B79FE0F3A99B0E818C"/>
          </w:pPr>
          <w:r>
            <w:t>[Course Title]</w:t>
          </w:r>
        </w:p>
      </w:docPartBody>
    </w:docPart>
    <w:docPart>
      <w:docPartPr>
        <w:name w:val="0D3EAC62C28545ADBCDBAA847926C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8CE04-37A9-4ACF-A462-DFF75177556B}"/>
      </w:docPartPr>
      <w:docPartBody>
        <w:p w:rsidR="00AE5495" w:rsidRDefault="00AA2F89">
          <w:pPr>
            <w:pStyle w:val="0D3EAC62C28545ADBCDBAA847926C7B9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B1"/>
    <w:rsid w:val="00070082"/>
    <w:rsid w:val="003601A8"/>
    <w:rsid w:val="00AA2F89"/>
    <w:rsid w:val="00AE5495"/>
    <w:rsid w:val="00B7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CA76434F295A419BA0152BA642BF7222">
    <w:name w:val="CA76434F295A419BA0152BA642BF7222"/>
  </w:style>
  <w:style w:type="paragraph" w:customStyle="1" w:styleId="97D5501518264AE48EBB3783810A4DDF">
    <w:name w:val="97D5501518264AE48EBB3783810A4DDF"/>
  </w:style>
  <w:style w:type="paragraph" w:customStyle="1" w:styleId="617633E096D040B79FE0F3A99B0E818C">
    <w:name w:val="617633E096D040B79FE0F3A99B0E818C"/>
  </w:style>
  <w:style w:type="paragraph" w:customStyle="1" w:styleId="0D3EAC62C28545ADBCDBAA847926C7B9">
    <w:name w:val="0D3EAC62C28545ADBCDBAA847926C7B9"/>
  </w:style>
  <w:style w:type="character" w:styleId="PlaceholderText">
    <w:name w:val="Placeholder Text"/>
    <w:basedOn w:val="DefaultParagraphFont"/>
    <w:uiPriority w:val="99"/>
    <w:semiHidden/>
    <w:rsid w:val="00B708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E0996F-839A-4B12-8B30-29AC2BCA6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91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Fuzzy Classifier</vt:lpstr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Fuzzy Classifier</dc:title>
  <dc:subject>Assignment 2</dc:subject>
  <dc:creator>Mihaela Stoycheva</dc:creator>
  <cp:keywords>Learning Systems</cp:keywords>
  <cp:lastModifiedBy>Vukan</cp:lastModifiedBy>
  <cp:revision>36</cp:revision>
  <dcterms:created xsi:type="dcterms:W3CDTF">2016-02-22T15:25:00Z</dcterms:created>
  <dcterms:modified xsi:type="dcterms:W3CDTF">2016-02-22T17:11:00Z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