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rFonts w:asciiTheme="majorHAnsi" w:eastAsiaTheme="majorEastAsia" w:hAnsiTheme="majorHAnsi" w:cstheme="majorBidi"/>
          <w:caps/>
          <w:color w:val="00A0B8" w:themeColor="accent1"/>
          <w:sz w:val="22"/>
        </w:rPr>
      </w:sdtEndPr>
      <w:sdtContent>
        <w:p w:rsidR="002163EE" w:rsidRDefault="00EA54D4">
          <w:pPr>
            <w:pStyle w:val="NoSpacing"/>
            <w:rPr>
              <w:sz w:val="24"/>
            </w:rPr>
          </w:pPr>
          <w:r>
            <w:rPr>
              <w:noProof/>
              <w:lang w:eastAsia="en-US"/>
            </w:rPr>
            <mc:AlternateContent>
              <mc:Choice Requires="wps">
                <w:drawing>
                  <wp:anchor distT="0" distB="0" distL="114300" distR="114300" simplePos="0" relativeHeight="251660288" behindDoc="0" locked="0" layoutInCell="1" allowOverlap="0" wp14:anchorId="3415447E" wp14:editId="2EF15E75">
                    <wp:simplePos x="0" y="0"/>
                    <wp:positionH relativeFrom="margin">
                      <wp:align>left</wp:align>
                    </wp:positionH>
                    <wp:positionV relativeFrom="margin">
                      <wp:posOffset>577215</wp:posOffset>
                    </wp:positionV>
                    <wp:extent cx="3943350" cy="264795"/>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7707B7" w:rsidP="00D948B9">
                                <w:pPr>
                                  <w:pStyle w:val="ContactInfo"/>
                                </w:pPr>
                                <w:proofErr w:type="spellStart"/>
                                <w:r>
                                  <w:t>Vukan</w:t>
                                </w:r>
                                <w:proofErr w:type="spellEnd"/>
                                <w:r>
                                  <w:t xml:space="preserve"> </w:t>
                                </w:r>
                                <w:proofErr w:type="spellStart"/>
                                <w:r>
                                  <w:t>Turkulov</w:t>
                                </w:r>
                                <w:proofErr w:type="spellEnd"/>
                                <w:r>
                                  <w:t xml:space="preserve"> | </w:t>
                                </w:r>
                                <w:sdt>
                                  <w:sdtPr>
                                    <w:alias w:val="Name"/>
                                    <w:tag w:val=""/>
                                    <w:id w:val="-203867708"/>
                                    <w:placeholder>
                                      <w:docPart w:val="97D5501518264AE48EBB3783810A4DDF"/>
                                    </w:placeholder>
                                    <w:dataBinding w:prefixMappings="xmlns:ns0='http://purl.org/dc/elements/1.1/' xmlns:ns1='http://schemas.openxmlformats.org/package/2006/metadata/core-properties' " w:xpath="/ns1:coreProperties[1]/ns0:creator[1]" w:storeItemID="{6C3C8BC8-F283-45AE-878A-BAB7291924A1}"/>
                                    <w:text/>
                                  </w:sdtPr>
                                  <w:sdtEndPr/>
                                  <w:sdtContent>
                                    <w:r>
                                      <w:t>Mihaela Stoycheva</w:t>
                                    </w:r>
                                  </w:sdtContent>
                                </w:sdt>
                                <w:r>
                                  <w:t xml:space="preserve"> | </w:t>
                                </w:r>
                                <w:sdt>
                                  <w:sdtPr>
                                    <w:alias w:val="Course Title"/>
                                    <w:tag w:val=""/>
                                    <w:id w:val="2026210049"/>
                                    <w:placeholder>
                                      <w:docPart w:val="617633E096D040B79FE0F3A99B0E818C"/>
                                    </w:placeholder>
                                    <w:dataBinding w:prefixMappings="xmlns:ns0='http://purl.org/dc/elements/1.1/' xmlns:ns1='http://schemas.openxmlformats.org/package/2006/metadata/core-properties' " w:xpath="/ns1:coreProperties[1]/ns1:keywords[1]" w:storeItemID="{6C3C8BC8-F283-45AE-878A-BAB7291924A1}"/>
                                    <w:text/>
                                  </w:sdtPr>
                                  <w:sdtEndPr/>
                                  <w:sdtContent>
                                    <w:r>
                                      <w:t>Learning Systems</w:t>
                                    </w:r>
                                  </w:sdtContent>
                                </w:sdt>
                                <w:r w:rsidR="003806E6">
                                  <w:t> | </w:t>
                                </w:r>
                                <w:sdt>
                                  <w:sdtPr>
                                    <w:alias w:val="Date"/>
                                    <w:tag w:val=""/>
                                    <w:id w:val="678929853"/>
                                    <w:placeholder>
                                      <w:docPart w:val="0D3EAC62C28545ADBCDBAA847926C7B9"/>
                                    </w:placeholder>
                                    <w:dataBinding w:prefixMappings="xmlns:ns0='http://schemas.microsoft.com/office/2006/coverPageProps' " w:xpath="/ns0:CoverPageProperties[1]/ns0:PublishDate[1]" w:storeItemID="{55AF091B-3C7A-41E3-B477-F2FDAA23CFDA}"/>
                                    <w:date w:fullDate="2016-02-25T00:00:00Z">
                                      <w:dateFormat w:val="MMMM d, yyyy"/>
                                      <w:lid w:val="en-US"/>
                                      <w:storeMappedDataAs w:val="dateTime"/>
                                      <w:calendar w:val="gregorian"/>
                                    </w:date>
                                  </w:sdtPr>
                                  <w:sdtEndPr/>
                                  <w:sdtContent>
                                    <w:r w:rsidR="002E705D">
                                      <w:t>February 25</w:t>
                                    </w:r>
                                    <w:r>
                                      <w:t>,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415447E" id="_x0000_t202" coordsize="21600,21600" o:spt="202" path="m,l,21600r21600,l21600,xe">
                    <v:stroke joinstyle="miter"/>
                    <v:path gradientshapeok="t" o:connecttype="rect"/>
                  </v:shapetype>
                  <v:shape id="Text Box 20" o:spid="_x0000_s1026" type="#_x0000_t202" style="position:absolute;margin-left:0;margin-top:45.45pt;width:310.5pt;height:20.85pt;z-index:251660288;visibility:visible;mso-wrap-style:square;mso-width-percent:950;mso-height-percent:0;mso-wrap-distance-left:9pt;mso-wrap-distance-top:0;mso-wrap-distance-right:9pt;mso-wrap-distance-bottom:0;mso-position-horizontal:left;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" o:allowoverlap="f" filled="f" stroked="f" strokeweight=".5pt">
                    <v:textbox style="mso-fit-shape-to-text:t" inset="0,,0">
                      <w:txbxContent>
                        <w:p w:rsidR="002163EE" w:rsidRDefault="007707B7" w:rsidP="00D948B9">
                          <w:pPr>
                            <w:pStyle w:val="ContactInfo"/>
                          </w:pPr>
                          <w:r>
                            <w:t xml:space="preserve">Vukan Turkulov | </w:t>
                          </w:r>
                          <w:sdt>
                            <w:sdtPr>
                              <w:alias w:val="Name"/>
                              <w:tag w:val=""/>
                              <w:id w:val="-203867708"/>
                              <w:placeholder>
                                <w:docPart w:val="97D5501518264AE48EBB3783810A4DDF"/>
                              </w:placeholder>
                              <w:dataBinding w:prefixMappings="xmlns:ns0='http://purl.org/dc/elements/1.1/' xmlns:ns1='http://schemas.openxmlformats.org/package/2006/metadata/core-properties' " w:xpath="/ns1:coreProperties[1]/ns0:creator[1]" w:storeItemID="{6C3C8BC8-F283-45AE-878A-BAB7291924A1}"/>
                              <w:text/>
                            </w:sdtPr>
                            <w:sdtEndPr/>
                            <w:sdtContent>
                              <w:r>
                                <w:t>Mihaela Stoycheva</w:t>
                              </w:r>
                            </w:sdtContent>
                          </w:sdt>
                          <w:r>
                            <w:t xml:space="preserve"> | </w:t>
                          </w:r>
                          <w:sdt>
                            <w:sdtPr>
                              <w:alias w:val="Course Title"/>
                              <w:tag w:val=""/>
                              <w:id w:val="2026210049"/>
                              <w:placeholder>
                                <w:docPart w:val="617633E096D040B79FE0F3A99B0E818C"/>
                              </w:placeholder>
                              <w:dataBinding w:prefixMappings="xmlns:ns0='http://purl.org/dc/elements/1.1/' xmlns:ns1='http://schemas.openxmlformats.org/package/2006/metadata/core-properties' " w:xpath="/ns1:coreProperties[1]/ns1:keywords[1]" w:storeItemID="{6C3C8BC8-F283-45AE-878A-BAB7291924A1}"/>
                              <w:text/>
                            </w:sdtPr>
                            <w:sdtEndPr/>
                            <w:sdtContent>
                              <w:r>
                                <w:t>Learning Systems</w:t>
                              </w:r>
                            </w:sdtContent>
                          </w:sdt>
                          <w:r w:rsidR="003806E6">
                            <w:t> | </w:t>
                          </w:r>
                          <w:sdt>
                            <w:sdtPr>
                              <w:alias w:val="Date"/>
                              <w:tag w:val=""/>
                              <w:id w:val="678929853"/>
                              <w:placeholder>
                                <w:docPart w:val="0D3EAC62C28545ADBCDBAA847926C7B9"/>
                              </w:placeholder>
                              <w:dataBinding w:prefixMappings="xmlns:ns0='http://schemas.microsoft.com/office/2006/coverPageProps' " w:xpath="/ns0:CoverPageProperties[1]/ns0:PublishDate[1]" w:storeItemID="{55AF091B-3C7A-41E3-B477-F2FDAA23CFDA}"/>
                              <w:date w:fullDate="2016-02-25T00:00:00Z">
                                <w:dateFormat w:val="MMMM d, yyyy"/>
                                <w:lid w:val="en-US"/>
                                <w:storeMappedDataAs w:val="dateTime"/>
                                <w:calendar w:val="gregorian"/>
                              </w:date>
                            </w:sdtPr>
                            <w:sdtEndPr/>
                            <w:sdtContent>
                              <w:r w:rsidR="002E705D">
                                <w:t>February 25</w:t>
                              </w:r>
                              <w:r>
                                <w:t>, 2016</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7CC16952" wp14:editId="22F25F2F">
                    <wp:simplePos x="0" y="0"/>
                    <wp:positionH relativeFrom="margin">
                      <wp:align>right</wp:align>
                    </wp:positionH>
                    <wp:positionV relativeFrom="margin">
                      <wp:posOffset>-803910</wp:posOffset>
                    </wp:positionV>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22691276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2E705D">
                                    <w:pPr>
                                      <w:pStyle w:val="Title"/>
                                    </w:pPr>
                                    <w:r>
                                      <w:t>Genetic Algorithm</w:t>
                                    </w:r>
                                  </w:p>
                                </w:sdtContent>
                              </w:sdt>
                              <w:p w:rsidR="002163EE" w:rsidRDefault="002074E5">
                                <w:pPr>
                                  <w:pStyle w:val="Subtitle"/>
                                </w:pPr>
                                <w:sdt>
                                  <w:sdtPr>
                                    <w:alias w:val="Subtitle"/>
                                    <w:tag w:val=""/>
                                    <w:id w:val="412826384"/>
                                    <w:dataBinding w:prefixMappings="xmlns:ns0='http://purl.org/dc/elements/1.1/' xmlns:ns1='http://schemas.openxmlformats.org/package/2006/metadata/core-properties' " w:xpath="/ns1:coreProperties[1]/ns0:subject[1]" w:storeItemID="{6C3C8BC8-F283-45AE-878A-BAB7291924A1}"/>
                                    <w:text/>
                                  </w:sdtPr>
                                  <w:sdtEndPr/>
                                  <w:sdtContent>
                                    <w:r w:rsidR="002E705D">
                                      <w:t>Assignment 3</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7CC16952" id="Text Box 21" o:spid="_x0000_s1027" type="#_x0000_t202" style="position:absolute;margin-left:259.3pt;margin-top:-63.3pt;width:310.5pt;height:104.4pt;z-index:251661312;visibility:visible;mso-wrap-style:square;mso-width-percent:950;mso-height-percent:0;mso-wrap-distance-left:9pt;mso-wrap-distance-top:0;mso-wrap-distance-right:9pt;mso-wrap-distance-bottom:0;mso-position-horizontal:right;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" o:allowoverlap="f" filled="f" stroked="f" strokeweight=".5pt">
                    <v:textbox style="mso-fit-shape-to-text:t" inset="0,0,0,0">
                      <w:txbxContent>
                        <w:sdt>
                          <w:sdtPr>
                            <w:alias w:val="Title"/>
                            <w:tag w:val=""/>
                            <w:id w:val="-1226912764"/>
                            <w:dataBinding w:prefixMappings="xmlns:ns0='http://purl.org/dc/elements/1.1/' xmlns:ns1='http://schemas.openxmlformats.org/package/2006/metadata/core-properties' " w:xpath="/ns1:coreProperties[1]/ns0:title[1]" w:storeItemID="{6C3C8BC8-F283-45AE-878A-BAB7291924A1}"/>
                            <w:text/>
                          </w:sdtPr>
                          <w:sdtEndPr/>
                          <w:sdtContent>
                            <w:p w:rsidR="002163EE" w:rsidRDefault="002E705D">
                              <w:pPr>
                                <w:pStyle w:val="Title"/>
                              </w:pPr>
                              <w:r>
                                <w:t>Genetic Algorithm</w:t>
                              </w:r>
                            </w:p>
                          </w:sdtContent>
                        </w:sdt>
                        <w:p w:rsidR="002163EE" w:rsidRDefault="000D6287">
                          <w:pPr>
                            <w:pStyle w:val="Subtitle"/>
                          </w:pPr>
                          <w:sdt>
                            <w:sdtPr>
                              <w:alias w:val="Subtitle"/>
                              <w:tag w:val=""/>
                              <w:id w:val="412826384"/>
                              <w:dataBinding w:prefixMappings="xmlns:ns0='http://purl.org/dc/elements/1.1/' xmlns:ns1='http://schemas.openxmlformats.org/package/2006/metadata/core-properties' " w:xpath="/ns1:coreProperties[1]/ns0:subject[1]" w:storeItemID="{6C3C8BC8-F283-45AE-878A-BAB7291924A1}"/>
                              <w:text/>
                            </w:sdtPr>
                            <w:sdtEndPr/>
                            <w:sdtContent>
                              <w:r w:rsidR="002E705D">
                                <w:t>Assignment 3</w:t>
                              </w:r>
                            </w:sdtContent>
                          </w:sdt>
                        </w:p>
                      </w:txbxContent>
                    </v:textbox>
                    <w10:wrap type="square" anchorx="margin" anchory="margin"/>
                  </v:shape>
                </w:pict>
              </mc:Fallback>
            </mc:AlternateContent>
          </w:r>
        </w:p>
        <w:p w:rsidR="003D2BF4" w:rsidRDefault="003D2BF4" w:rsidP="003D2BF4">
          <w:pPr>
            <w:pStyle w:val="Heading2"/>
          </w:pPr>
          <w:r>
            <w:t>1. Explain the important operations of the employed algorithm (e.g. GA) to solve this problem</w:t>
          </w:r>
        </w:p>
        <w:p w:rsidR="00AC58C8" w:rsidRPr="00AC58C8" w:rsidRDefault="00AC58C8" w:rsidP="00AC58C8">
          <w:r>
            <w:t xml:space="preserve">One of the most important decisions that need to be made when using GA is the representations of individual because the success of the algorithm depends on this. Fortunately, for the problem we are solving this is quite intuitive and is described in details below. Another aspect </w:t>
          </w:r>
          <w:r w:rsidR="00AC0A34">
            <w:t>that is of great importance</w:t>
          </w:r>
          <w:r>
            <w:t xml:space="preserve"> is the definition of the fitness function</w:t>
          </w:r>
          <w:r w:rsidR="00AC0A34">
            <w:t xml:space="preserve"> which is also intuitive in our case. GA manages to solve the problem because of its evolutionary approach - an initial population of individuals is generated randomly and is evaluated. After that few of the best individual (fittest) are transferred to the next population. Using a selection mechanism few of the rest individual are chosen to be parent and to crossover between each other to create the rest of the next population. After that mutation operator is executed that mutates the children and brings diversity to the population. This prevents the algorithm from getting into a local minimum or over-fit. Eventually after the error has become small or after a maximum number of iterations have passed the algorithm terminates and gives the best solution found so far.</w:t>
          </w:r>
        </w:p>
        <w:p w:rsidR="003D2BF4" w:rsidRDefault="003D2BF4" w:rsidP="003D2BF4">
          <w:pPr>
            <w:pStyle w:val="Heading2"/>
          </w:pPr>
          <w:r>
            <w:t>2. Explain the representation of the individual solutions in your algorithm.</w:t>
          </w:r>
        </w:p>
        <w:p w:rsidR="003D2BF4" w:rsidRPr="003D2BF4" w:rsidRDefault="003D2BF4" w:rsidP="003D2BF4">
          <w:r>
            <w:t>The individual is represent</w:t>
          </w:r>
          <w:r w:rsidR="000A6645">
            <w:t>ed as an array containing the ID</w:t>
          </w:r>
          <w:r>
            <w:t xml:space="preserve">s of the cities that will be visited. In index 0 is the </w:t>
          </w:r>
          <w:r w:rsidR="000A6645">
            <w:t>ID</w:t>
          </w:r>
          <w:r>
            <w:t xml:space="preserve"> of the city that will be visited first and is always equal to 1. In index 1 is the seconds city, in index 2 is the third city, etc. and the last index in the array is the city where we will finish, which is always equal to 1.</w:t>
          </w:r>
        </w:p>
        <w:p w:rsidR="00621AB5" w:rsidRDefault="003D2BF4" w:rsidP="00621AB5">
          <w:pPr>
            <w:pStyle w:val="Heading2"/>
          </w:pPr>
          <w:r>
            <w:t>3. Give the equation of the fitness f</w:t>
          </w:r>
          <w:r w:rsidR="00621AB5">
            <w:t>unction used by your algorithm.</w:t>
          </w:r>
        </w:p>
        <w:p w:rsidR="00F00072" w:rsidRPr="00962A52" w:rsidRDefault="00962A52" w:rsidP="00F00072">
          <w:pPr>
            <w:rPr>
              <w:sz w:val="24"/>
              <w:szCs w:val="24"/>
            </w:rPr>
          </w:pPr>
          <w:r>
            <w:rPr>
              <w:sz w:val="24"/>
              <w:szCs w:val="24"/>
            </w:rPr>
            <w:t>Let x be an individual</w:t>
          </w:r>
          <w:proofErr w:type="gramStart"/>
          <w:r>
            <w:rPr>
              <w:sz w:val="24"/>
              <w:szCs w:val="24"/>
            </w:rPr>
            <w:t xml:space="preserve">: </w:t>
          </w:r>
          <w:proofErr w:type="gramEnd"/>
          <m:oMath>
            <m:r>
              <w:rPr>
                <w:rFonts w:ascii="Cambria Math" w:hAnsi="Cambria Math"/>
                <w:sz w:val="24"/>
                <w:szCs w:val="24"/>
              </w:rPr>
              <m:t>x=</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id</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id</m:t>
                    </m:r>
                  </m:e>
                  <m:sub>
                    <m:r>
                      <w:rPr>
                        <w:rFonts w:ascii="Cambria Math" w:hAnsi="Cambria Math"/>
                        <w:sz w:val="24"/>
                        <w:szCs w:val="24"/>
                      </w:rPr>
                      <m:t>2</m:t>
                    </m:r>
                  </m:sub>
                </m:sSub>
                <m:r>
                  <w:rPr>
                    <w:rFonts w:ascii="Cambria Math" w:hAnsi="Cambria Math"/>
                    <w:sz w:val="24"/>
                    <w:szCs w:val="24"/>
                  </w:rPr>
                  <m:t>,…</m:t>
                </m:r>
                <m:r>
                  <w:rPr>
                    <w:rFonts w:ascii="Cambria Math" w:eastAsiaTheme="minorEastAsia"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id</m:t>
                    </m:r>
                  </m:e>
                  <m:sub>
                    <m:r>
                      <w:rPr>
                        <w:rFonts w:ascii="Cambria Math" w:hAnsi="Cambria Math"/>
                        <w:sz w:val="24"/>
                        <w:szCs w:val="24"/>
                      </w:rPr>
                      <m:t>n</m:t>
                    </m:r>
                  </m:sub>
                </m:sSub>
              </m:e>
            </m:d>
          </m:oMath>
          <w:r w:rsidR="00F00072" w:rsidRPr="00F00072">
            <w:rPr>
              <w:rFonts w:eastAsiaTheme="minorEastAsia"/>
              <w:sz w:val="24"/>
              <w:szCs w:val="24"/>
            </w:rPr>
            <w:t xml:space="preserve">, where </w:t>
          </w:r>
          <m:oMath>
            <m:sSub>
              <m:sSubPr>
                <m:ctrlPr>
                  <w:rPr>
                    <w:rFonts w:ascii="Cambria Math" w:hAnsi="Cambria Math"/>
                    <w:i/>
                    <w:sz w:val="24"/>
                    <w:szCs w:val="24"/>
                  </w:rPr>
                </m:ctrlPr>
              </m:sSubPr>
              <m:e>
                <m:r>
                  <w:rPr>
                    <w:rFonts w:ascii="Cambria Math" w:hAnsi="Cambria Math"/>
                    <w:sz w:val="24"/>
                    <w:szCs w:val="24"/>
                  </w:rPr>
                  <m:t>id</m:t>
                </m:r>
              </m:e>
              <m:sub>
                <m:r>
                  <w:rPr>
                    <w:rFonts w:ascii="Cambria Math" w:hAnsi="Cambria Math"/>
                    <w:sz w:val="24"/>
                    <w:szCs w:val="24"/>
                  </w:rPr>
                  <m:t>i</m:t>
                </m:r>
              </m:sub>
            </m:sSub>
          </m:oMath>
          <w:r w:rsidR="00F00072" w:rsidRPr="00F00072">
            <w:rPr>
              <w:rFonts w:eastAsiaTheme="minorEastAsia"/>
              <w:sz w:val="24"/>
              <w:szCs w:val="24"/>
            </w:rPr>
            <w:t xml:space="preserve"> is the id of the </w:t>
          </w:r>
          <w:proofErr w:type="spellStart"/>
          <w:r w:rsidR="00F00072" w:rsidRPr="00F00072">
            <w:rPr>
              <w:rFonts w:eastAsiaTheme="minorEastAsia"/>
              <w:sz w:val="24"/>
              <w:szCs w:val="24"/>
            </w:rPr>
            <w:t>i-th</w:t>
          </w:r>
          <w:proofErr w:type="spellEnd"/>
          <w:r w:rsidR="00F00072" w:rsidRPr="00F00072">
            <w:rPr>
              <w:rFonts w:eastAsiaTheme="minorEastAsia"/>
              <w:sz w:val="24"/>
              <w:szCs w:val="24"/>
            </w:rPr>
            <w:t xml:space="preserve"> city and there exists a tuple </w:t>
          </w:r>
          <m:oMath>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id</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sSub>
                  <m:sSubPr>
                    <m:ctrlPr>
                      <w:rPr>
                        <w:rFonts w:ascii="Cambria Math" w:hAnsi="Cambria Math"/>
                        <w:i/>
                        <w:sz w:val="24"/>
                        <w:szCs w:val="24"/>
                      </w:rPr>
                    </m:ctrlPr>
                  </m:sSubPr>
                  <m:e>
                    <m:r>
                      <w:rPr>
                        <w:rFonts w:ascii="Cambria Math" w:hAnsi="Cambria Math"/>
                        <w:sz w:val="24"/>
                        <w:szCs w:val="24"/>
                      </w:rPr>
                      <m:t>id</m:t>
                    </m:r>
                  </m:e>
                  <m:sub>
                    <m:r>
                      <w:rPr>
                        <w:rFonts w:ascii="Cambria Math" w:hAnsi="Cambria Math"/>
                        <w:sz w:val="24"/>
                        <w:szCs w:val="24"/>
                      </w:rPr>
                      <m:t>i</m:t>
                    </m:r>
                  </m:sub>
                </m:sSub>
              </m:sub>
            </m:sSub>
            <m:r>
              <w:rPr>
                <w:rFonts w:ascii="Cambria Math" w:hAnsi="Cambria Math"/>
                <w:sz w:val="24"/>
                <w:szCs w:val="24"/>
              </w:rPr>
              <m:t>)</m:t>
            </m:r>
          </m:oMath>
          <w:r w:rsidR="00F00072">
            <w:rPr>
              <w:rFonts w:eastAsiaTheme="minorEastAsia"/>
              <w:sz w:val="24"/>
              <w:szCs w:val="24"/>
            </w:rPr>
            <w:t xml:space="preserve"> that are the coordinated for the </w:t>
          </w:r>
          <w:proofErr w:type="spellStart"/>
          <w:r w:rsidR="00F00072">
            <w:rPr>
              <w:rFonts w:eastAsiaTheme="minorEastAsia"/>
              <w:sz w:val="24"/>
              <w:szCs w:val="24"/>
            </w:rPr>
            <w:t>i-th</w:t>
          </w:r>
          <w:proofErr w:type="spellEnd"/>
          <w:r w:rsidR="00F00072">
            <w:rPr>
              <w:rFonts w:eastAsiaTheme="minorEastAsia"/>
              <w:sz w:val="24"/>
              <w:szCs w:val="24"/>
            </w:rPr>
            <w:t xml:space="preserve"> city’</w:t>
          </w:r>
          <w:r w:rsidR="008F3944">
            <w:rPr>
              <w:rFonts w:eastAsiaTheme="minorEastAsia"/>
              <w:sz w:val="24"/>
              <w:szCs w:val="24"/>
            </w:rPr>
            <w:t>s location. Then fitness is defined at:</w:t>
          </w:r>
        </w:p>
        <w:p w:rsidR="00F00072" w:rsidRPr="00F00072" w:rsidRDefault="00F00072" w:rsidP="00F00072">
          <w:pPr>
            <w:rPr>
              <w:sz w:val="24"/>
              <w:szCs w:val="24"/>
            </w:rPr>
          </w:pPr>
          <m:oMathPara>
            <m:oMathParaPr>
              <m:jc m:val="left"/>
            </m:oMathParaPr>
            <m:oMath>
              <m:r>
                <w:rPr>
                  <w:rFonts w:ascii="Cambria Math" w:hAnsi="Cambria Math"/>
                  <w:sz w:val="24"/>
                  <w:szCs w:val="24"/>
                </w:rPr>
                <m:t>fitness</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n-1</m:t>
                  </m:r>
                </m:sup>
                <m:e>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id</m:t>
                                  </m:r>
                                </m:e>
                                <m:sub>
                                  <m:r>
                                    <w:rPr>
                                      <w:rFonts w:ascii="Cambria Math" w:hAnsi="Cambria Math"/>
                                      <w:sz w:val="24"/>
                                      <w:szCs w:val="24"/>
                                    </w:rPr>
                                    <m:t>i+1</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sSub>
                                <m:sSubPr>
                                  <m:ctrlPr>
                                    <w:rPr>
                                      <w:rFonts w:ascii="Cambria Math" w:hAnsi="Cambria Math"/>
                                      <w:i/>
                                      <w:sz w:val="24"/>
                                      <w:szCs w:val="24"/>
                                    </w:rPr>
                                  </m:ctrlPr>
                                </m:sSubPr>
                                <m:e>
                                  <m:r>
                                    <w:rPr>
                                      <w:rFonts w:ascii="Cambria Math" w:hAnsi="Cambria Math"/>
                                      <w:sz w:val="24"/>
                                      <w:szCs w:val="24"/>
                                    </w:rPr>
                                    <m:t>id</m:t>
                                  </m:r>
                                </m:e>
                                <m:sub>
                                  <m:r>
                                    <w:rPr>
                                      <w:rFonts w:ascii="Cambria Math" w:hAnsi="Cambria Math"/>
                                      <w:sz w:val="24"/>
                                      <w:szCs w:val="24"/>
                                    </w:rPr>
                                    <m:t>i</m:t>
                                  </m:r>
                                </m:sub>
                              </m:sSub>
                            </m:sub>
                          </m:sSub>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sSub>
                                <m:sSubPr>
                                  <m:ctrlPr>
                                    <w:rPr>
                                      <w:rFonts w:ascii="Cambria Math" w:hAnsi="Cambria Math"/>
                                      <w:i/>
                                      <w:sz w:val="24"/>
                                      <w:szCs w:val="24"/>
                                    </w:rPr>
                                  </m:ctrlPr>
                                </m:sSubPr>
                                <m:e>
                                  <m:r>
                                    <w:rPr>
                                      <w:rFonts w:ascii="Cambria Math" w:hAnsi="Cambria Math"/>
                                      <w:sz w:val="24"/>
                                      <w:szCs w:val="24"/>
                                    </w:rPr>
                                    <m:t>id</m:t>
                                  </m:r>
                                </m:e>
                                <m:sub>
                                  <m:r>
                                    <w:rPr>
                                      <w:rFonts w:ascii="Cambria Math" w:hAnsi="Cambria Math"/>
                                      <w:sz w:val="24"/>
                                      <w:szCs w:val="24"/>
                                    </w:rPr>
                                    <m:t>i+1</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sSub>
                                <m:sSubPr>
                                  <m:ctrlPr>
                                    <w:rPr>
                                      <w:rFonts w:ascii="Cambria Math" w:hAnsi="Cambria Math"/>
                                      <w:i/>
                                      <w:sz w:val="24"/>
                                      <w:szCs w:val="24"/>
                                    </w:rPr>
                                  </m:ctrlPr>
                                </m:sSubPr>
                                <m:e>
                                  <m:r>
                                    <w:rPr>
                                      <w:rFonts w:ascii="Cambria Math" w:hAnsi="Cambria Math"/>
                                      <w:sz w:val="24"/>
                                      <w:szCs w:val="24"/>
                                    </w:rPr>
                                    <m:t>id</m:t>
                                  </m:r>
                                </m:e>
                                <m:sub>
                                  <m:r>
                                    <w:rPr>
                                      <w:rFonts w:ascii="Cambria Math" w:hAnsi="Cambria Math"/>
                                      <w:sz w:val="24"/>
                                      <w:szCs w:val="24"/>
                                    </w:rPr>
                                    <m:t>i</m:t>
                                  </m:r>
                                </m:sub>
                              </m:sSub>
                            </m:sub>
                          </m:sSub>
                          <m:r>
                            <w:rPr>
                              <w:rFonts w:ascii="Cambria Math" w:hAnsi="Cambria Math"/>
                              <w:sz w:val="24"/>
                              <w:szCs w:val="24"/>
                            </w:rPr>
                            <m:t>)</m:t>
                          </m:r>
                        </m:e>
                        <m:sup>
                          <m:r>
                            <w:rPr>
                              <w:rFonts w:ascii="Cambria Math" w:hAnsi="Cambria Math"/>
                              <w:sz w:val="24"/>
                              <w:szCs w:val="24"/>
                            </w:rPr>
                            <m:t>2</m:t>
                          </m:r>
                        </m:sup>
                      </m:sSup>
                    </m:e>
                  </m:rad>
                </m:e>
              </m:nary>
            </m:oMath>
          </m:oMathPara>
        </w:p>
        <w:p w:rsidR="00621AB5" w:rsidRDefault="003D2BF4" w:rsidP="00621AB5">
          <w:pPr>
            <w:pStyle w:val="Heading2"/>
          </w:pPr>
          <w:r>
            <w:t>4. Give the parameters used in your algorithm. Examples: p</w:t>
          </w:r>
          <w:r w:rsidR="00621AB5">
            <w:t>opulation size, crossover rate…</w:t>
          </w:r>
        </w:p>
        <w:p w:rsidR="001E3C35" w:rsidRPr="001E3C35" w:rsidRDefault="001E3C35" w:rsidP="001E3C35">
          <w:r>
            <w:t xml:space="preserve">The </w:t>
          </w:r>
          <w:r w:rsidR="008E74A5">
            <w:t xml:space="preserve">population size that we used is 500. The elitism rate is 0.1 which means that 10% of the best individuals will be inherited in the next generation without any change. The tournament rate is 0.1 which means that </w:t>
          </w:r>
          <w:r w:rsidR="00694AAD">
            <w:t xml:space="preserve">whenever a parent is to be chosen 10% of the population will be chosen randomly and the parent will be the fittest one, according to the formula above. </w:t>
          </w:r>
          <w:proofErr w:type="gramStart"/>
          <w:r w:rsidR="00694AAD">
            <w:t>The  parent</w:t>
          </w:r>
          <w:proofErr w:type="gramEnd"/>
          <w:r w:rsidR="00694AAD">
            <w:t xml:space="preserve"> rate is 0.2 which </w:t>
          </w:r>
          <w:r w:rsidR="00694AAD">
            <w:lastRenderedPageBreak/>
            <w:t>means that 20% of the populations will be parents and will be used creating the next population.</w:t>
          </w:r>
          <w:r w:rsidR="00502AC0">
            <w:t xml:space="preserve"> The crossover strategy that is used is a c</w:t>
          </w:r>
          <w:r w:rsidR="00502AC0">
            <w:t>rossover operator with a</w:t>
          </w:r>
          <w:r w:rsidR="00502AC0">
            <w:t>n</w:t>
          </w:r>
          <w:r w:rsidR="00502AC0">
            <w:t xml:space="preserve"> order representation</w:t>
          </w:r>
          <w:r w:rsidR="00502AC0">
            <w:t>, as described in the lectures.</w:t>
          </w:r>
          <w:r w:rsidR="0087087E">
            <w:t xml:space="preserve"> The maximum n</w:t>
          </w:r>
          <w:r w:rsidR="008C2A0B">
            <w:t>umber of</w:t>
          </w:r>
          <w:r w:rsidR="0087087E">
            <w:t xml:space="preserve"> iterations that is used is 500 and the algorithm is executed 10 times with different starting population every time.</w:t>
          </w:r>
        </w:p>
        <w:p w:rsidR="00CB2A1D" w:rsidRPr="00CB2A1D" w:rsidRDefault="003D2BF4" w:rsidP="00CB2A1D">
          <w:pPr>
            <w:pStyle w:val="Heading2"/>
          </w:pPr>
          <w:r>
            <w:t>5. Illustrate how performance of the population evolves with generat</w:t>
          </w:r>
          <w:r w:rsidR="00621AB5">
            <w:t>ions (preferably with a figure)</w:t>
          </w:r>
          <w:bookmarkStart w:id="5" w:name="_GoBack"/>
          <w:bookmarkEnd w:id="5"/>
          <w:r w:rsidR="00CB2A1D">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6in;height:324pt;z-index:-251654144;mso-position-horizontal-relative:text;mso-position-vertical-relative:text" wrapcoords="-38 0 -38 21550 21600 21550 21600 0 -38 0">
                <v:imagedata r:id="rId10" o:title="ga"/>
                <w10:wrap type="tight"/>
              </v:shape>
            </w:pict>
          </w:r>
        </w:p>
        <w:p w:rsidR="002163EE" w:rsidRDefault="003D2BF4" w:rsidP="00621AB5">
          <w:pPr>
            <w:pStyle w:val="Heading2"/>
          </w:pPr>
          <w:r>
            <w:t>6. Show the best result obtained by your algorithm (the order of locations to visit and the total distance of this route).</w:t>
          </w:r>
        </w:p>
      </w:sdtContent>
    </w:sdt>
    <w:bookmarkEnd w:id="0" w:displacedByCustomXml="prev"/>
    <w:bookmarkEnd w:id="1" w:displacedByCustomXml="prev"/>
    <w:bookmarkEnd w:id="2" w:displacedByCustomXml="prev"/>
    <w:bookmarkEnd w:id="3" w:displacedByCustomXml="prev"/>
    <w:bookmarkEnd w:id="4" w:displacedByCustomXml="prev"/>
    <w:p w:rsidR="00873F96" w:rsidRDefault="00873F96" w:rsidP="00873F96">
      <w:r>
        <w:t>Best result is 8228.576874458458</w:t>
      </w:r>
    </w:p>
    <w:p w:rsidR="00873F96" w:rsidRPr="00873F96" w:rsidRDefault="00873F96" w:rsidP="00873F96">
      <w:r>
        <w:t xml:space="preserve">Best result is [1, 18, 3, 17, 21, 42, 7, 2, 30, </w:t>
      </w:r>
      <w:r>
        <w:t xml:space="preserve">29, 16, 46, 35, 49, 32, 45, 19, </w:t>
      </w:r>
      <w:r>
        <w:t>41, 8, 9, 10, 43, 33, 51, 28, 27, 26, 47, 13, 14,</w:t>
      </w:r>
      <w:r>
        <w:t xml:space="preserve"> 52, 11, 12, 25, 4, 15, 5, 6, 4</w:t>
      </w:r>
      <w:r>
        <w:t>8, 24, 38, 37, 40, 39, 36, 34, 44, 50, 20, 23, 31, 22, 1]</w:t>
      </w:r>
    </w:p>
    <w:sectPr w:rsidR="00873F96" w:rsidRPr="00873F96">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74E5" w:rsidRDefault="002074E5">
      <w:pPr>
        <w:spacing w:before="0" w:after="0" w:line="240" w:lineRule="auto"/>
      </w:pPr>
      <w:r>
        <w:separator/>
      </w:r>
    </w:p>
  </w:endnote>
  <w:endnote w:type="continuationSeparator" w:id="0">
    <w:p w:rsidR="002074E5" w:rsidRDefault="002074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CB2A1D">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74E5" w:rsidRDefault="002074E5">
      <w:pPr>
        <w:spacing w:before="0" w:after="0" w:line="240" w:lineRule="auto"/>
      </w:pPr>
      <w:r>
        <w:separator/>
      </w:r>
    </w:p>
  </w:footnote>
  <w:footnote w:type="continuationSeparator" w:id="0">
    <w:p w:rsidR="002074E5" w:rsidRDefault="002074E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7B7"/>
    <w:rsid w:val="00092F37"/>
    <w:rsid w:val="000A6645"/>
    <w:rsid w:val="000D5D86"/>
    <w:rsid w:val="000D6287"/>
    <w:rsid w:val="00136B16"/>
    <w:rsid w:val="001B693F"/>
    <w:rsid w:val="001E3C35"/>
    <w:rsid w:val="002074E5"/>
    <w:rsid w:val="002163EE"/>
    <w:rsid w:val="00236287"/>
    <w:rsid w:val="002B084B"/>
    <w:rsid w:val="002E705D"/>
    <w:rsid w:val="003806E6"/>
    <w:rsid w:val="003D2BF4"/>
    <w:rsid w:val="00445B4B"/>
    <w:rsid w:val="004553BA"/>
    <w:rsid w:val="00502AC0"/>
    <w:rsid w:val="005D59BD"/>
    <w:rsid w:val="00621AB5"/>
    <w:rsid w:val="006704D8"/>
    <w:rsid w:val="00694AAD"/>
    <w:rsid w:val="006D0EAA"/>
    <w:rsid w:val="007707B7"/>
    <w:rsid w:val="007841BB"/>
    <w:rsid w:val="00824C6D"/>
    <w:rsid w:val="0087087E"/>
    <w:rsid w:val="00873F96"/>
    <w:rsid w:val="00877A9B"/>
    <w:rsid w:val="00896092"/>
    <w:rsid w:val="008A22A1"/>
    <w:rsid w:val="008C2A0B"/>
    <w:rsid w:val="008E74A5"/>
    <w:rsid w:val="008F3944"/>
    <w:rsid w:val="00962A52"/>
    <w:rsid w:val="00973E6B"/>
    <w:rsid w:val="00A972CD"/>
    <w:rsid w:val="00AB1F0A"/>
    <w:rsid w:val="00AC0A34"/>
    <w:rsid w:val="00AC49BE"/>
    <w:rsid w:val="00AC58C8"/>
    <w:rsid w:val="00AF4C54"/>
    <w:rsid w:val="00B72373"/>
    <w:rsid w:val="00CA3662"/>
    <w:rsid w:val="00CB2A1D"/>
    <w:rsid w:val="00D53C6B"/>
    <w:rsid w:val="00D948B9"/>
    <w:rsid w:val="00D96E8D"/>
    <w:rsid w:val="00DF5ACA"/>
    <w:rsid w:val="00EA54D4"/>
    <w:rsid w:val="00EE1764"/>
    <w:rsid w:val="00EF3E2B"/>
    <w:rsid w:val="00F00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5:chartTrackingRefBased/>
  <w15:docId w15:val="{03400B7A-1297-44BD-B1A6-C577B34C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93237753">
      <w:bodyDiv w:val="1"/>
      <w:marLeft w:val="0"/>
      <w:marRight w:val="0"/>
      <w:marTop w:val="0"/>
      <w:marBottom w:val="0"/>
      <w:divBdr>
        <w:top w:val="none" w:sz="0" w:space="0" w:color="auto"/>
        <w:left w:val="none" w:sz="0" w:space="0" w:color="auto"/>
        <w:bottom w:val="none" w:sz="0" w:space="0" w:color="auto"/>
        <w:right w:val="none" w:sz="0" w:space="0" w:color="auto"/>
      </w:divBdr>
    </w:div>
    <w:div w:id="194441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haela%20Stoycheva\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D5501518264AE48EBB3783810A4DDF"/>
        <w:category>
          <w:name w:val="General"/>
          <w:gallery w:val="placeholder"/>
        </w:category>
        <w:types>
          <w:type w:val="bbPlcHdr"/>
        </w:types>
        <w:behaviors>
          <w:behavior w:val="content"/>
        </w:behaviors>
        <w:guid w:val="{3F826972-6C06-468E-97AB-2C801B127E11}"/>
      </w:docPartPr>
      <w:docPartBody>
        <w:p w:rsidR="00AE5495" w:rsidRDefault="00AA2F89">
          <w:pPr>
            <w:pStyle w:val="97D5501518264AE48EBB3783810A4DDF"/>
          </w:pPr>
          <w:r>
            <w:t>[Name]</w:t>
          </w:r>
        </w:p>
      </w:docPartBody>
    </w:docPart>
    <w:docPart>
      <w:docPartPr>
        <w:name w:val="617633E096D040B79FE0F3A99B0E818C"/>
        <w:category>
          <w:name w:val="General"/>
          <w:gallery w:val="placeholder"/>
        </w:category>
        <w:types>
          <w:type w:val="bbPlcHdr"/>
        </w:types>
        <w:behaviors>
          <w:behavior w:val="content"/>
        </w:behaviors>
        <w:guid w:val="{64BAFD3B-0E66-400D-8FD5-03EF257EF3DC}"/>
      </w:docPartPr>
      <w:docPartBody>
        <w:p w:rsidR="00AE5495" w:rsidRDefault="00AA2F89">
          <w:pPr>
            <w:pStyle w:val="617633E096D040B79FE0F3A99B0E818C"/>
          </w:pPr>
          <w:r>
            <w:t>[Course Title]</w:t>
          </w:r>
        </w:p>
      </w:docPartBody>
    </w:docPart>
    <w:docPart>
      <w:docPartPr>
        <w:name w:val="0D3EAC62C28545ADBCDBAA847926C7B9"/>
        <w:category>
          <w:name w:val="General"/>
          <w:gallery w:val="placeholder"/>
        </w:category>
        <w:types>
          <w:type w:val="bbPlcHdr"/>
        </w:types>
        <w:behaviors>
          <w:behavior w:val="content"/>
        </w:behaviors>
        <w:guid w:val="{1F18CE04-37A9-4ACF-A462-DFF75177556B}"/>
      </w:docPartPr>
      <w:docPartBody>
        <w:p w:rsidR="00AE5495" w:rsidRDefault="00AA2F89">
          <w:pPr>
            <w:pStyle w:val="0D3EAC62C28545ADBCDBAA847926C7B9"/>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8B1"/>
    <w:rsid w:val="00070082"/>
    <w:rsid w:val="008F5A08"/>
    <w:rsid w:val="00AA2F89"/>
    <w:rsid w:val="00AE5495"/>
    <w:rsid w:val="00B05FF2"/>
    <w:rsid w:val="00B708B1"/>
    <w:rsid w:val="00CD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CA76434F295A419BA0152BA642BF7222">
    <w:name w:val="CA76434F295A419BA0152BA642BF7222"/>
  </w:style>
  <w:style w:type="paragraph" w:customStyle="1" w:styleId="97D5501518264AE48EBB3783810A4DDF">
    <w:name w:val="97D5501518264AE48EBB3783810A4DDF"/>
  </w:style>
  <w:style w:type="paragraph" w:customStyle="1" w:styleId="617633E096D040B79FE0F3A99B0E818C">
    <w:name w:val="617633E096D040B79FE0F3A99B0E818C"/>
  </w:style>
  <w:style w:type="paragraph" w:customStyle="1" w:styleId="0D3EAC62C28545ADBCDBAA847926C7B9">
    <w:name w:val="0D3EAC62C28545ADBCDBAA847926C7B9"/>
  </w:style>
  <w:style w:type="character" w:styleId="PlaceholderText">
    <w:name w:val="Placeholder Text"/>
    <w:basedOn w:val="DefaultParagraphFont"/>
    <w:uiPriority w:val="99"/>
    <w:semiHidden/>
    <w:rsid w:val="00B05FF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0A3B3513-AFCA-4299-96C9-E27B9DBE6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248</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Genetic Algorithm</vt:lpstr>
    </vt:vector>
  </TitlesOfParts>
  <Company/>
  <LinksUpToDate>false</LinksUpToDate>
  <CharactersWithSpaces>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 Algorithm</dc:title>
  <dc:subject>Assignment 3</dc:subject>
  <dc:creator>Mihaela Stoycheva</dc:creator>
  <cp:keywords>Learning Systems</cp:keywords>
  <cp:lastModifiedBy>Mihaela Stoycheva</cp:lastModifiedBy>
  <cp:revision>68</cp:revision>
  <dcterms:created xsi:type="dcterms:W3CDTF">2016-02-22T15:25:00Z</dcterms:created>
  <dcterms:modified xsi:type="dcterms:W3CDTF">2016-02-29T12:10:00Z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